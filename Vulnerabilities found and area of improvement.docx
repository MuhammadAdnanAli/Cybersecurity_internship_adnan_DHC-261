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margin">
              <wp:posOffset>2076450</wp:posOffset>
            </wp:positionH>
            <wp:positionV relativeFrom="page">
              <wp:posOffset>937260</wp:posOffset>
            </wp:positionV>
            <wp:extent cx="6892290" cy="45948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99747F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OWASP JUICE_SHOP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99747F" w:rsidP="00D077E9">
                            <w:pPr>
                              <w:pStyle w:val="Title"/>
                              <w:spacing w:after="0"/>
                            </w:pPr>
                            <w:r>
                              <w:t>OWASP JUICE_SHOP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6EDE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17406d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99747F" w:rsidP="00D077E9">
            <w:r>
              <w:rPr>
                <w:rStyle w:val="SubtitleChar"/>
                <w:b w:val="0"/>
              </w:rPr>
              <w:t>m</w:t>
            </w:r>
            <w:r>
              <w:rPr>
                <w:rStyle w:val="SubtitleChar"/>
              </w:rPr>
              <w:t>UHAMMAD aDnan Ali</w: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7A64C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17406d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146397" w:rsidP="00D077E9">
            <w:sdt>
              <w:sdtPr>
                <w:id w:val="-1740469667"/>
                <w:placeholder>
                  <w:docPart w:val="D33BABA5D19F491EB13990FCDF1626F4"/>
                </w:placeholder>
                <w15:appearance w15:val="hidden"/>
              </w:sdtPr>
              <w:sdtEndPr/>
              <w:sdtContent>
                <w:r w:rsidR="0099747F">
                  <w:t>DHC-261</w:t>
                </w:r>
              </w:sdtContent>
            </w:sdt>
          </w:p>
          <w:p w:rsidR="00D077E9" w:rsidRDefault="0099747F" w:rsidP="00D077E9">
            <w:r>
              <w:t>Cybersecurity Internship</w:t>
            </w:r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D355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0bd0d9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3062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  <w:bookmarkStart w:id="0" w:name="_GoBack"/>
      <w:bookmarkEnd w:id="0"/>
    </w:p>
    <w:p w:rsidR="002F7121" w:rsidRPr="002F7121" w:rsidRDefault="002F7121" w:rsidP="002F7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lastRenderedPageBreak/>
        <w:t>Week 1: Security Assessment – Document Findings</w:t>
      </w:r>
    </w:p>
    <w:p w:rsidR="002F7121" w:rsidRPr="002F7121" w:rsidRDefault="002F7121" w:rsidP="002F7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1. Vulnerabilities Found</w:t>
      </w:r>
    </w:p>
    <w:p w:rsidR="002F7121" w:rsidRPr="002F7121" w:rsidRDefault="002F7121" w:rsidP="002F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Cross-Site Scripting (XSS) Vulnerability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The application did not sanitize user inputs on the signup and profile update pages.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Test </w:t>
      </w: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&lt;script&gt;alert('XSS</w:t>
      </w:r>
      <w:proofErr w:type="gramStart"/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');&lt;</w:t>
      </w:r>
      <w:proofErr w:type="gramEnd"/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/script&gt;</w:t>
      </w: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executed successfully, triggering a JavaScript alert.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This indicates that malicious scripts could be injected and executed in users’ browsers.</w:t>
      </w:r>
    </w:p>
    <w:p w:rsidR="002F7121" w:rsidRPr="002F7121" w:rsidRDefault="002F7121" w:rsidP="002F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SQL Injection Vulnerability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Login form is vulnerable to SQL injection using payload:</w:t>
      </w:r>
    </w:p>
    <w:p w:rsidR="002F7121" w:rsidRPr="002F7121" w:rsidRDefault="00FA477D" w:rsidP="00FA4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 w:val="0"/>
          <w:color w:val="auto"/>
          <w:sz w:val="20"/>
          <w:szCs w:val="20"/>
        </w:rPr>
      </w:pPr>
      <w:r w:rsidRPr="00FA477D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' OR 1=1--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Successful login was achieved without valid credentials, indicating poor query handling and lack of parameterized queries.</w:t>
      </w:r>
    </w:p>
    <w:p w:rsidR="002F7121" w:rsidRPr="002F7121" w:rsidRDefault="002F7121" w:rsidP="002F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Weak Password Storage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Upon inspecting the backend (via code review), passwords were stored in plain text in the database.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This is a major security risk if the database is compromised.</w:t>
      </w:r>
    </w:p>
    <w:p w:rsidR="002F7121" w:rsidRPr="002F7121" w:rsidRDefault="002F7121" w:rsidP="002F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Security Misconfigurations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Debug mode was enabled in the application’s configuration, exposing detailed error messages.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No HTTPS configuration detected; data is transmitted in plain text.</w:t>
      </w:r>
    </w:p>
    <w:p w:rsidR="002F7121" w:rsidRPr="002F7121" w:rsidRDefault="002F7121" w:rsidP="002F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Lack of HTTP security headers such as </w:t>
      </w: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Content-Security-Policy</w:t>
      </w: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and </w:t>
      </w: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X-Frame-Options</w:t>
      </w: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.</w:t>
      </w:r>
    </w:p>
    <w:p w:rsidR="002F7121" w:rsidRPr="002F7121" w:rsidRDefault="00146397" w:rsidP="002F7121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7121" w:rsidRPr="002F7121" w:rsidRDefault="002F7121" w:rsidP="002F7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2. Areas of Improvement</w:t>
      </w:r>
    </w:p>
    <w:p w:rsidR="002F7121" w:rsidRPr="002F7121" w:rsidRDefault="002F7121" w:rsidP="002F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Input Validation &amp; Output Encoding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Implement server-side input validation for all user input fields.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Apply proper output encoding to prevent XSS attacks.</w:t>
      </w:r>
    </w:p>
    <w:p w:rsidR="002F7121" w:rsidRPr="002F7121" w:rsidRDefault="002F7121" w:rsidP="002F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Use Parameterized Queries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Modify database queries to use prepared statements or ORM query builders to prevent SQL injection.</w:t>
      </w:r>
    </w:p>
    <w:p w:rsidR="002F7121" w:rsidRPr="002F7121" w:rsidRDefault="002F7121" w:rsidP="002F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Secure Password Storage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Hash passwords using strong hashing algorithms like </w:t>
      </w:r>
      <w:proofErr w:type="spellStart"/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bcrypt</w:t>
      </w:r>
      <w:proofErr w:type="spellEnd"/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or </w:t>
      </w: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Argon2</w:t>
      </w: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.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Store only the hashed version of the password, never in plain text.</w:t>
      </w:r>
    </w:p>
    <w:p w:rsidR="002F7121" w:rsidRPr="002F7121" w:rsidRDefault="002F7121" w:rsidP="002F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Disable Debug Mode in Production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Turn off verbose error logging and stack trace display in production environments.</w:t>
      </w:r>
    </w:p>
    <w:p w:rsidR="002F7121" w:rsidRPr="002F7121" w:rsidRDefault="002F7121" w:rsidP="002F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Enforce HTTPS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Configure SSL/TLS certificates to ensure secure communication.</w:t>
      </w:r>
    </w:p>
    <w:p w:rsidR="002F7121" w:rsidRPr="002F7121" w:rsidRDefault="002F7121" w:rsidP="002F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Add Security Headers</w:t>
      </w:r>
    </w:p>
    <w:p w:rsidR="002F7121" w:rsidRPr="002F7121" w:rsidRDefault="002F7121" w:rsidP="002F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Implement HTTP headers such as:</w:t>
      </w:r>
    </w:p>
    <w:p w:rsidR="002F7121" w:rsidRPr="002F7121" w:rsidRDefault="002F7121" w:rsidP="002F7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Content-Security-Policy</w:t>
      </w:r>
    </w:p>
    <w:p w:rsidR="002F7121" w:rsidRPr="002F7121" w:rsidRDefault="002F7121" w:rsidP="002F7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Strict-Transport-Security</w:t>
      </w:r>
    </w:p>
    <w:p w:rsidR="002F7121" w:rsidRPr="002F7121" w:rsidRDefault="002F7121" w:rsidP="002F7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lastRenderedPageBreak/>
        <w:t>X-Frame-Options</w:t>
      </w:r>
    </w:p>
    <w:p w:rsidR="002F7121" w:rsidRPr="002F7121" w:rsidRDefault="002F7121" w:rsidP="002F7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2F7121">
        <w:rPr>
          <w:rFonts w:ascii="Courier New" w:eastAsia="Times New Roman" w:hAnsi="Courier New" w:cs="Courier New"/>
          <w:b w:val="0"/>
          <w:color w:val="auto"/>
          <w:sz w:val="20"/>
          <w:szCs w:val="20"/>
        </w:rPr>
        <w:t>X-Content-Type-Options</w:t>
      </w:r>
    </w:p>
    <w:p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397" w:rsidRDefault="00146397">
      <w:r>
        <w:separator/>
      </w:r>
    </w:p>
    <w:p w:rsidR="00146397" w:rsidRDefault="00146397"/>
  </w:endnote>
  <w:endnote w:type="continuationSeparator" w:id="0">
    <w:p w:rsidR="00146397" w:rsidRDefault="00146397">
      <w:r>
        <w:continuationSeparator/>
      </w:r>
    </w:p>
    <w:p w:rsidR="00146397" w:rsidRDefault="001463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397" w:rsidRDefault="00146397">
      <w:r>
        <w:separator/>
      </w:r>
    </w:p>
    <w:p w:rsidR="00146397" w:rsidRDefault="00146397"/>
  </w:footnote>
  <w:footnote w:type="continuationSeparator" w:id="0">
    <w:p w:rsidR="00146397" w:rsidRDefault="00146397">
      <w:r>
        <w:continuationSeparator/>
      </w:r>
    </w:p>
    <w:p w:rsidR="00146397" w:rsidRDefault="001463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17406D" w:themeColor="text2"/>
        <w:left w:val="single" w:sz="36" w:space="0" w:color="17406D" w:themeColor="text2"/>
        <w:bottom w:val="single" w:sz="36" w:space="0" w:color="17406D" w:themeColor="text2"/>
        <w:right w:val="single" w:sz="36" w:space="0" w:color="17406D" w:themeColor="text2"/>
        <w:insideH w:val="single" w:sz="36" w:space="0" w:color="17406D" w:themeColor="text2"/>
        <w:insideV w:val="single" w:sz="36" w:space="0" w:color="17406D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0BD0D9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116E9"/>
    <w:multiLevelType w:val="multilevel"/>
    <w:tmpl w:val="4E26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24812"/>
    <w:multiLevelType w:val="multilevel"/>
    <w:tmpl w:val="4056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21"/>
    <w:rsid w:val="0002482E"/>
    <w:rsid w:val="00050324"/>
    <w:rsid w:val="00091790"/>
    <w:rsid w:val="000A0150"/>
    <w:rsid w:val="000E63C9"/>
    <w:rsid w:val="00130E9D"/>
    <w:rsid w:val="00146397"/>
    <w:rsid w:val="00150A6D"/>
    <w:rsid w:val="00185B35"/>
    <w:rsid w:val="001F2BC8"/>
    <w:rsid w:val="001F5F6B"/>
    <w:rsid w:val="00243EBC"/>
    <w:rsid w:val="00246A35"/>
    <w:rsid w:val="00284348"/>
    <w:rsid w:val="002F51F5"/>
    <w:rsid w:val="002F7121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948D4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9747F"/>
    <w:rsid w:val="009C7720"/>
    <w:rsid w:val="00A17D41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A477D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D413EB-2B09-4895-AE25-6B77DCA4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17406D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12F51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17406D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17406D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112F51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17406D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17406D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17406D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2F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F71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71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7121"/>
  </w:style>
  <w:style w:type="character" w:customStyle="1" w:styleId="hljs-string">
    <w:name w:val="hljs-string"/>
    <w:basedOn w:val="DefaultParagraphFont"/>
    <w:rsid w:val="002F7121"/>
  </w:style>
  <w:style w:type="character" w:customStyle="1" w:styleId="hljs-number">
    <w:name w:val="hljs-number"/>
    <w:basedOn w:val="DefaultParagraphFont"/>
    <w:rsid w:val="002F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dnanali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3BABA5D19F491EB13990FCDF162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BD293-9D63-4E74-BBFD-50C090415638}"/>
      </w:docPartPr>
      <w:docPartBody>
        <w:p w:rsidR="00B3486A" w:rsidRDefault="006F114C">
          <w:pPr>
            <w:pStyle w:val="D33BABA5D19F491EB13990FCDF1626F4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4C"/>
    <w:rsid w:val="006335B1"/>
    <w:rsid w:val="006F114C"/>
    <w:rsid w:val="00B3486A"/>
    <w:rsid w:val="00B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0A78915D08DC40E5B6CD46C6EE4735B7">
    <w:name w:val="0A78915D08DC40E5B6CD46C6EE4735B7"/>
  </w:style>
  <w:style w:type="paragraph" w:customStyle="1" w:styleId="D33BABA5D19F491EB13990FCDF1626F4">
    <w:name w:val="D33BABA5D19F491EB13990FCDF1626F4"/>
  </w:style>
  <w:style w:type="paragraph" w:customStyle="1" w:styleId="B7BC107E90C444C2B922922D651AF0D8">
    <w:name w:val="B7BC107E90C444C2B922922D651AF0D8"/>
  </w:style>
  <w:style w:type="paragraph" w:customStyle="1" w:styleId="4846760B6C5C47068727256AE8F61935">
    <w:name w:val="4846760B6C5C47068727256AE8F61935"/>
  </w:style>
  <w:style w:type="paragraph" w:customStyle="1" w:styleId="EBA8A7FE7BE14769828B1ED35439D95F">
    <w:name w:val="EBA8A7FE7BE14769828B1ED35439D95F"/>
  </w:style>
  <w:style w:type="paragraph" w:customStyle="1" w:styleId="2A4ABEA5770746B1973782A21992DFC3">
    <w:name w:val="2A4ABEA5770746B1973782A21992DFC3"/>
  </w:style>
  <w:style w:type="paragraph" w:customStyle="1" w:styleId="685583415EF34E2C8361E3FBD595E298">
    <w:name w:val="685583415EF34E2C8361E3FBD595E298"/>
  </w:style>
  <w:style w:type="paragraph" w:customStyle="1" w:styleId="31293272F9B8435E8B3B260A6230BCA8">
    <w:name w:val="31293272F9B8435E8B3B260A6230BC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muhammaddnanali</dc:creator>
  <cp:keywords/>
  <cp:lastModifiedBy>muhammaddnanali</cp:lastModifiedBy>
  <cp:revision>5</cp:revision>
  <cp:lastPrinted>2006-08-01T17:47:00Z</cp:lastPrinted>
  <dcterms:created xsi:type="dcterms:W3CDTF">2025-08-14T06:33:00Z</dcterms:created>
  <dcterms:modified xsi:type="dcterms:W3CDTF">2025-08-14T23:12:00Z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